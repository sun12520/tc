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364" w:rsidRDefault="00087364">
      <w:r>
        <w:rPr>
          <w:rFonts w:hint="eastAsia"/>
        </w:rPr>
        <w:t>表结构</w:t>
      </w:r>
    </w:p>
    <w:p w:rsidR="00087364" w:rsidRDefault="00087364"/>
    <w:p w:rsidR="00087364" w:rsidRDefault="00087364">
      <w:r>
        <w:t xml:space="preserve">Assess </w:t>
      </w:r>
      <w:r>
        <w:rPr>
          <w:rFonts w:hint="eastAsia"/>
        </w:rPr>
        <w:t>（吐槽表）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Assess _ID</w:t>
      </w:r>
      <w:r>
        <w:tab/>
      </w:r>
      <w:r>
        <w:tab/>
      </w:r>
      <w:r>
        <w:rPr>
          <w:rFonts w:hint="eastAsia"/>
        </w:rPr>
        <w:t>唯一标示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标题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Price</w:t>
      </w:r>
      <w:r>
        <w:tab/>
      </w:r>
      <w:r>
        <w:tab/>
      </w:r>
      <w:r>
        <w:tab/>
      </w:r>
      <w:r>
        <w:rPr>
          <w:rFonts w:hint="eastAsia"/>
        </w:rPr>
        <w:t>购买价格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Location</w:t>
      </w:r>
      <w:r>
        <w:tab/>
      </w:r>
      <w:r>
        <w:tab/>
      </w:r>
      <w:r>
        <w:tab/>
      </w:r>
      <w:r>
        <w:rPr>
          <w:rFonts w:hint="eastAsia"/>
        </w:rPr>
        <w:t>购买地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Pic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购买凭证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Pic_type</w:t>
      </w:r>
      <w:r>
        <w:tab/>
      </w:r>
      <w:r>
        <w:tab/>
      </w:r>
      <w:r>
        <w:tab/>
      </w:r>
      <w:r>
        <w:rPr>
          <w:rFonts w:hint="eastAsia"/>
        </w:rPr>
        <w:t>凭证类型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Content</w:t>
      </w:r>
      <w:r>
        <w:tab/>
      </w:r>
      <w:r>
        <w:tab/>
      </w:r>
      <w:r>
        <w:tab/>
      </w:r>
      <w:r>
        <w:rPr>
          <w:rFonts w:hint="eastAsia"/>
        </w:rPr>
        <w:t>吐槽内容</w:t>
      </w:r>
    </w:p>
    <w:p w:rsidR="00087364" w:rsidRPr="00833D08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color w:val="FF0000"/>
        </w:rPr>
      </w:pPr>
      <w:r w:rsidRPr="00833D08">
        <w:rPr>
          <w:color w:val="FF0000"/>
        </w:rPr>
        <w:t>Tag</w:t>
      </w:r>
      <w:r w:rsidR="00893259">
        <w:rPr>
          <w:color w:val="FF0000"/>
        </w:rPr>
        <w:tab/>
      </w:r>
      <w:r w:rsidR="00893259">
        <w:rPr>
          <w:color w:val="FF0000"/>
        </w:rPr>
        <w:tab/>
      </w:r>
      <w:r w:rsidR="00893259">
        <w:rPr>
          <w:rFonts w:hint="eastAsia"/>
          <w:color w:val="FF0000"/>
        </w:rPr>
        <w:tab/>
      </w:r>
      <w:r w:rsidR="003D3D19">
        <w:rPr>
          <w:rFonts w:hint="eastAsia"/>
          <w:color w:val="FF0000"/>
        </w:rPr>
        <w:t xml:space="preserve">    </w:t>
      </w:r>
      <w:r w:rsidRPr="00833D08">
        <w:rPr>
          <w:rFonts w:hint="eastAsia"/>
          <w:color w:val="FF0000"/>
        </w:rPr>
        <w:t>评论标签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AA7601">
        <w:rPr>
          <w:highlight w:val="red"/>
        </w:rPr>
        <w:t>Key_ID</w:t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关键字</w:t>
      </w:r>
      <w:r w:rsidRPr="00AA7601">
        <w:rPr>
          <w:highlight w:val="red"/>
        </w:rPr>
        <w:t>ID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Ci_date</w:t>
      </w:r>
      <w:r>
        <w:tab/>
      </w:r>
      <w:r>
        <w:tab/>
      </w:r>
      <w:r>
        <w:tab/>
      </w:r>
      <w:r>
        <w:rPr>
          <w:rFonts w:hint="eastAsia"/>
        </w:rPr>
        <w:t>提交时间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Review_date</w:t>
      </w:r>
      <w:r>
        <w:tab/>
      </w:r>
      <w:r>
        <w:tab/>
      </w:r>
      <w:r>
        <w:rPr>
          <w:rFonts w:hint="eastAsia"/>
        </w:rPr>
        <w:t>审核时间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Review_content</w:t>
      </w:r>
      <w:r>
        <w:tab/>
      </w:r>
      <w:r>
        <w:rPr>
          <w:rFonts w:hint="eastAsia"/>
        </w:rPr>
        <w:t>审核意见</w:t>
      </w:r>
    </w:p>
    <w:p w:rsidR="00087364" w:rsidRDefault="00087364"/>
    <w:p w:rsidR="00087364" w:rsidRDefault="00087364"/>
    <w:p w:rsidR="00087364" w:rsidRDefault="00087364"/>
    <w:p w:rsidR="00087364" w:rsidRDefault="00087364">
      <w:r>
        <w:t>Comment</w:t>
      </w:r>
      <w:r>
        <w:rPr>
          <w:rFonts w:hint="eastAsia"/>
        </w:rPr>
        <w:t>（评论表）</w:t>
      </w:r>
    </w:p>
    <w:p w:rsidR="00087364" w:rsidRDefault="00087364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Comment_ID</w:t>
      </w:r>
      <w:r>
        <w:tab/>
      </w:r>
      <w:r>
        <w:tab/>
      </w:r>
      <w:r>
        <w:rPr>
          <w:rFonts w:hint="eastAsia"/>
        </w:rPr>
        <w:t>唯一标示</w:t>
      </w:r>
    </w:p>
    <w:p w:rsidR="00087364" w:rsidRDefault="00087364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Assess_ID</w:t>
      </w:r>
      <w:r>
        <w:tab/>
      </w:r>
      <w:r>
        <w:tab/>
      </w:r>
      <w:r>
        <w:tab/>
      </w:r>
      <w:r>
        <w:rPr>
          <w:rFonts w:hint="eastAsia"/>
        </w:rPr>
        <w:t>吐槽</w:t>
      </w:r>
      <w:r>
        <w:t>ID</w:t>
      </w:r>
    </w:p>
    <w:p w:rsidR="00087364" w:rsidRDefault="00087364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087364" w:rsidRDefault="00087364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Comm_content</w:t>
      </w:r>
      <w:r>
        <w:tab/>
      </w:r>
      <w:r>
        <w:rPr>
          <w:rFonts w:hint="eastAsia"/>
        </w:rPr>
        <w:t>评论内容</w:t>
      </w:r>
    </w:p>
    <w:p w:rsidR="00087364" w:rsidRDefault="00087364" w:rsidP="003C32F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Comm_date</w:t>
      </w:r>
      <w:r>
        <w:tab/>
      </w:r>
      <w:r>
        <w:tab/>
      </w:r>
      <w:r>
        <w:rPr>
          <w:rFonts w:hint="eastAsia"/>
        </w:rPr>
        <w:t>评论时间</w:t>
      </w:r>
    </w:p>
    <w:p w:rsidR="00087364" w:rsidRDefault="00087364"/>
    <w:p w:rsidR="00087364" w:rsidRDefault="00087364"/>
    <w:p w:rsidR="00087364" w:rsidRDefault="00087364"/>
    <w:p w:rsidR="00087364" w:rsidRDefault="00087364">
      <w:r>
        <w:t>Item</w:t>
      </w:r>
      <w:r>
        <w:rPr>
          <w:rFonts w:hint="eastAsia"/>
        </w:rPr>
        <w:t>（商品表）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Item_ID</w:t>
      </w:r>
      <w:r>
        <w:tab/>
      </w:r>
      <w:r>
        <w:tab/>
      </w:r>
      <w:r>
        <w:tab/>
      </w:r>
      <w:r>
        <w:rPr>
          <w:rFonts w:hint="eastAsia"/>
        </w:rPr>
        <w:t>唯一标示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Item_type_ID</w:t>
      </w:r>
      <w:r>
        <w:tab/>
      </w:r>
      <w:r>
        <w:tab/>
      </w:r>
      <w:r>
        <w:rPr>
          <w:rFonts w:hint="eastAsia"/>
        </w:rPr>
        <w:t>商品分类</w:t>
      </w:r>
      <w:r>
        <w:t>ID</w:t>
      </w:r>
    </w:p>
    <w:p w:rsidR="00087364" w:rsidRDefault="00087364" w:rsidP="0031111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Content</w:t>
      </w:r>
      <w:r>
        <w:tab/>
      </w:r>
      <w:r>
        <w:tab/>
      </w:r>
      <w:r>
        <w:tab/>
      </w:r>
      <w:r>
        <w:rPr>
          <w:rFonts w:hint="eastAsia"/>
        </w:rPr>
        <w:t>商品描述</w:t>
      </w:r>
    </w:p>
    <w:p w:rsidR="00087364" w:rsidRDefault="00087364"/>
    <w:p w:rsidR="00087364" w:rsidRDefault="00087364"/>
    <w:p w:rsidR="00087364" w:rsidRDefault="00087364"/>
    <w:p w:rsidR="00087364" w:rsidRDefault="00087364">
      <w:r>
        <w:t>User</w:t>
      </w:r>
      <w:r>
        <w:rPr>
          <w:rFonts w:hint="eastAsia"/>
        </w:rPr>
        <w:t>（用户表）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hint="eastAsia"/>
        </w:rPr>
      </w:pPr>
      <w:r>
        <w:t>User_name</w:t>
      </w:r>
      <w:r>
        <w:tab/>
      </w:r>
      <w:r>
        <w:tab/>
      </w:r>
      <w:r>
        <w:tab/>
      </w:r>
      <w:r>
        <w:rPr>
          <w:rFonts w:hint="eastAsia"/>
        </w:rPr>
        <w:t>用户名</w:t>
      </w:r>
    </w:p>
    <w:p w:rsidR="006F3988" w:rsidRDefault="006F3988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hint="eastAsia"/>
        </w:rPr>
      </w:pPr>
      <w:r>
        <w:t>P</w:t>
      </w:r>
      <w:r>
        <w:rPr>
          <w:rFonts w:hint="eastAsia"/>
        </w:rPr>
        <w:t>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</w:t>
      </w:r>
    </w:p>
    <w:p w:rsidR="00BE4950" w:rsidRDefault="00BE4950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rPr>
          <w:rFonts w:hint="eastAsia"/>
        </w:rPr>
        <w:lastRenderedPageBreak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加密</w:t>
      </w:r>
      <w:r>
        <w:rPr>
          <w:rFonts w:hint="eastAsia"/>
        </w:rPr>
        <w:t>ID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Email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邮箱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头像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电话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Reg_date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注册时间</w:t>
      </w:r>
    </w:p>
    <w:p w:rsidR="00087364" w:rsidRDefault="00087364" w:rsidP="00FC5D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Status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状态</w:t>
      </w:r>
    </w:p>
    <w:p w:rsidR="00087364" w:rsidRDefault="004132B1" w:rsidP="0044176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</w:t>
      </w:r>
      <w:r>
        <w:rPr>
          <w:rFonts w:hint="eastAsia"/>
        </w:rPr>
        <w:t>ag_ID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用户标签</w:t>
      </w:r>
      <w:r>
        <w:rPr>
          <w:rFonts w:hint="eastAsia"/>
        </w:rPr>
        <w:t>ID</w:t>
      </w:r>
    </w:p>
    <w:p w:rsidR="00087364" w:rsidRDefault="00087364"/>
    <w:p w:rsidR="00087364" w:rsidRDefault="00087364"/>
    <w:p w:rsidR="00087364" w:rsidRDefault="00087364">
      <w:r>
        <w:t>Item_Ass_User</w:t>
      </w:r>
      <w:r>
        <w:rPr>
          <w:rFonts w:hint="eastAsia"/>
        </w:rPr>
        <w:t>（关联表）</w:t>
      </w:r>
    </w:p>
    <w:p w:rsidR="00087364" w:rsidRDefault="00087364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Item_ID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商品</w:t>
      </w:r>
      <w:r>
        <w:t>ID</w:t>
      </w:r>
    </w:p>
    <w:p w:rsidR="00087364" w:rsidRDefault="00087364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Assess_ID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吐槽</w:t>
      </w:r>
      <w:r>
        <w:t>ID</w:t>
      </w:r>
    </w:p>
    <w:p w:rsidR="00087364" w:rsidRDefault="00087364" w:rsidP="00C736F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User_ID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ID</w:t>
      </w:r>
    </w:p>
    <w:p w:rsidR="00087364" w:rsidRDefault="00087364"/>
    <w:p w:rsidR="00087364" w:rsidRDefault="00087364"/>
    <w:p w:rsidR="00087364" w:rsidRDefault="00087364">
      <w:r>
        <w:t>Classify</w:t>
      </w:r>
      <w:r>
        <w:rPr>
          <w:rFonts w:hint="eastAsia"/>
        </w:rPr>
        <w:t>（商品分类表）</w:t>
      </w:r>
    </w:p>
    <w:p w:rsidR="00087364" w:rsidRDefault="00087364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Classify _ID</w:t>
      </w:r>
      <w:r>
        <w:tab/>
      </w:r>
      <w:r>
        <w:tab/>
      </w:r>
      <w:r>
        <w:rPr>
          <w:rFonts w:hint="eastAsia"/>
        </w:rPr>
        <w:t>唯一标示</w:t>
      </w:r>
    </w:p>
    <w:p w:rsidR="00087364" w:rsidRDefault="00087364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Type1</w:t>
      </w:r>
      <w:r>
        <w:tab/>
      </w:r>
      <w:r>
        <w:tab/>
      </w:r>
      <w:r>
        <w:tab/>
      </w:r>
      <w:r>
        <w:rPr>
          <w:rFonts w:hint="eastAsia"/>
        </w:rPr>
        <w:t>一级分类</w:t>
      </w:r>
    </w:p>
    <w:p w:rsidR="00087364" w:rsidRDefault="00087364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Type2</w:t>
      </w:r>
      <w:r>
        <w:tab/>
      </w:r>
      <w:r>
        <w:tab/>
      </w:r>
      <w:r>
        <w:tab/>
      </w:r>
      <w:r>
        <w:rPr>
          <w:rFonts w:hint="eastAsia"/>
        </w:rPr>
        <w:t>二级分类</w:t>
      </w:r>
    </w:p>
    <w:p w:rsidR="00087364" w:rsidRDefault="00087364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Type3</w:t>
      </w:r>
      <w:r>
        <w:tab/>
      </w:r>
      <w:r>
        <w:tab/>
      </w:r>
      <w:r>
        <w:tab/>
      </w:r>
      <w:r>
        <w:rPr>
          <w:rFonts w:hint="eastAsia"/>
        </w:rPr>
        <w:t>三级分类</w:t>
      </w:r>
    </w:p>
    <w:p w:rsidR="00087364" w:rsidRDefault="00087364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Type4</w:t>
      </w:r>
      <w:r>
        <w:tab/>
      </w:r>
      <w:r>
        <w:tab/>
      </w:r>
      <w:r>
        <w:tab/>
      </w:r>
      <w:r>
        <w:rPr>
          <w:rFonts w:hint="eastAsia"/>
        </w:rPr>
        <w:t>四级分类</w:t>
      </w:r>
    </w:p>
    <w:p w:rsidR="00087364" w:rsidRDefault="00087364" w:rsidP="00FB44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Cla_date</w:t>
      </w:r>
      <w:r>
        <w:tab/>
      </w:r>
      <w:r>
        <w:tab/>
      </w:r>
      <w:r>
        <w:tab/>
      </w:r>
      <w:r>
        <w:rPr>
          <w:rFonts w:hint="eastAsia"/>
        </w:rPr>
        <w:t>添加时间时间</w:t>
      </w:r>
    </w:p>
    <w:p w:rsidR="00087364" w:rsidRDefault="00087364"/>
    <w:p w:rsidR="00087364" w:rsidRDefault="00087364"/>
    <w:p w:rsidR="00087364" w:rsidRDefault="00087364"/>
    <w:p w:rsidR="00087364" w:rsidRPr="00AA7601" w:rsidRDefault="00087364">
      <w:pPr>
        <w:rPr>
          <w:highlight w:val="red"/>
        </w:rPr>
      </w:pPr>
      <w:r w:rsidRPr="00AA7601">
        <w:rPr>
          <w:highlight w:val="red"/>
        </w:rPr>
        <w:t>KeyWord</w:t>
      </w:r>
      <w:r w:rsidRPr="00AA7601">
        <w:rPr>
          <w:rFonts w:hint="eastAsia"/>
          <w:highlight w:val="red"/>
        </w:rPr>
        <w:t>（关键字表）</w:t>
      </w:r>
    </w:p>
    <w:p w:rsidR="00087364" w:rsidRPr="00AA7601" w:rsidRDefault="00087364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AA7601">
        <w:rPr>
          <w:highlight w:val="red"/>
        </w:rPr>
        <w:t>KeyWord_ID</w:t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唯一标示</w:t>
      </w:r>
    </w:p>
    <w:p w:rsidR="00087364" w:rsidRPr="00AA7601" w:rsidRDefault="00087364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AA7601">
        <w:rPr>
          <w:highlight w:val="red"/>
        </w:rPr>
        <w:t>Content</w:t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关键字</w:t>
      </w:r>
    </w:p>
    <w:p w:rsidR="00087364" w:rsidRDefault="00087364" w:rsidP="00E50A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AA7601">
        <w:rPr>
          <w:highlight w:val="red"/>
        </w:rPr>
        <w:t>Con_Ass</w:t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highlight w:val="red"/>
        </w:rPr>
        <w:tab/>
      </w:r>
      <w:r w:rsidRPr="00AA7601">
        <w:rPr>
          <w:rFonts w:hint="eastAsia"/>
          <w:highlight w:val="red"/>
        </w:rPr>
        <w:t>拥有关键字的吐槽（</w:t>
      </w:r>
      <w:r w:rsidRPr="00AA7601">
        <w:rPr>
          <w:highlight w:val="red"/>
        </w:rPr>
        <w:t>json</w:t>
      </w:r>
      <w:r w:rsidRPr="00AA7601">
        <w:rPr>
          <w:rFonts w:hint="eastAsia"/>
          <w:highlight w:val="red"/>
        </w:rPr>
        <w:t>）</w:t>
      </w:r>
    </w:p>
    <w:p w:rsidR="00087364" w:rsidRDefault="00087364"/>
    <w:p w:rsidR="00087364" w:rsidRDefault="00087364"/>
    <w:p w:rsidR="00087364" w:rsidRDefault="00087364"/>
    <w:p w:rsidR="0081015C" w:rsidRDefault="0081015C"/>
    <w:p w:rsidR="0081015C" w:rsidRDefault="0081015C">
      <w:r>
        <w:t>T</w:t>
      </w:r>
      <w:r>
        <w:rPr>
          <w:rFonts w:hint="eastAsia"/>
        </w:rPr>
        <w:t>agList</w:t>
      </w:r>
      <w:r>
        <w:rPr>
          <w:rFonts w:hint="eastAsia"/>
        </w:rPr>
        <w:t>（标签表）</w:t>
      </w:r>
    </w:p>
    <w:p w:rsidR="0081015C" w:rsidRDefault="0081015C" w:rsidP="0081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</w:t>
      </w:r>
      <w:r>
        <w:rPr>
          <w:rFonts w:hint="eastAsia"/>
        </w:rPr>
        <w:t>ag_ID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81015C" w:rsidRDefault="0081015C" w:rsidP="0081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</w:t>
      </w:r>
      <w:r>
        <w:rPr>
          <w:rFonts w:hint="eastAsia"/>
        </w:rPr>
        <w:t>ag_Name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标签名称</w:t>
      </w:r>
    </w:p>
    <w:p w:rsidR="0081015C" w:rsidRDefault="0081015C" w:rsidP="0081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标签出现次数</w:t>
      </w:r>
    </w:p>
    <w:p w:rsidR="0081015C" w:rsidRDefault="004132B1" w:rsidP="00C0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</w:t>
      </w:r>
      <w:r>
        <w:rPr>
          <w:rFonts w:hint="eastAsia"/>
        </w:rPr>
        <w:t>ag_Type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标签类别（</w:t>
      </w:r>
      <w:r>
        <w:rPr>
          <w:rFonts w:hint="eastAsia"/>
        </w:rPr>
        <w:t>1</w:t>
      </w:r>
      <w:r>
        <w:rPr>
          <w:rFonts w:hint="eastAsia"/>
        </w:rPr>
        <w:t>、默认；</w:t>
      </w:r>
      <w:r>
        <w:rPr>
          <w:rFonts w:hint="eastAsia"/>
        </w:rPr>
        <w:t>2</w:t>
      </w:r>
      <w:r>
        <w:rPr>
          <w:rFonts w:hint="eastAsia"/>
        </w:rPr>
        <w:t>、用户）</w:t>
      </w:r>
    </w:p>
    <w:p w:rsidR="0081015C" w:rsidRDefault="00C0055E" w:rsidP="00C00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Item_Type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</w:p>
    <w:p w:rsidR="0081015C" w:rsidRDefault="0081015C"/>
    <w:p w:rsidR="0081015C" w:rsidRDefault="0081015C"/>
    <w:p w:rsidR="00087364" w:rsidRPr="00BF21B1" w:rsidRDefault="00087364">
      <w:pPr>
        <w:rPr>
          <w:highlight w:val="red"/>
        </w:rPr>
      </w:pPr>
      <w:r w:rsidRPr="00BF21B1">
        <w:rPr>
          <w:highlight w:val="red"/>
        </w:rPr>
        <w:t xml:space="preserve">Verify </w:t>
      </w:r>
      <w:r w:rsidRPr="00BF21B1">
        <w:rPr>
          <w:rFonts w:hint="eastAsia"/>
          <w:highlight w:val="red"/>
        </w:rPr>
        <w:t>（审核表）</w:t>
      </w:r>
    </w:p>
    <w:p w:rsidR="00087364" w:rsidRPr="00BF21B1" w:rsidRDefault="00087364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t>Verify_id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唯一标示</w:t>
      </w:r>
    </w:p>
    <w:p w:rsidR="00087364" w:rsidRPr="00BF21B1" w:rsidRDefault="00087364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t>Assess _ID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评论</w:t>
      </w:r>
      <w:r w:rsidRPr="00BF21B1">
        <w:rPr>
          <w:highlight w:val="red"/>
        </w:rPr>
        <w:t>ID</w:t>
      </w:r>
    </w:p>
    <w:p w:rsidR="00087364" w:rsidRPr="00BF21B1" w:rsidRDefault="00087364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highlight w:val="red"/>
        </w:rPr>
      </w:pPr>
      <w:r w:rsidRPr="00BF21B1">
        <w:rPr>
          <w:highlight w:val="red"/>
        </w:rPr>
        <w:t>Content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审核结果描述</w:t>
      </w:r>
    </w:p>
    <w:p w:rsidR="00087364" w:rsidRDefault="00087364" w:rsidP="00364D1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BF21B1">
        <w:rPr>
          <w:highlight w:val="red"/>
        </w:rPr>
        <w:t>Ve_date</w:t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highlight w:val="red"/>
        </w:rPr>
        <w:tab/>
      </w:r>
      <w:r w:rsidRPr="00BF21B1">
        <w:rPr>
          <w:rFonts w:hint="eastAsia"/>
          <w:highlight w:val="red"/>
        </w:rPr>
        <w:t>审核时间</w:t>
      </w:r>
      <w:r>
        <w:t>s</w:t>
      </w:r>
    </w:p>
    <w:sectPr w:rsidR="00087364" w:rsidSect="00A8030F">
      <w:pgSz w:w="11906" w:h="16838"/>
      <w:pgMar w:top="1440" w:right="1800" w:bottom="1440" w:left="1800" w:header="851" w:footer="992" w:gutter="0"/>
      <w:cols w:space="425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4B9" w:rsidRDefault="009A44B9" w:rsidP="00A672FA">
      <w:r>
        <w:separator/>
      </w:r>
    </w:p>
  </w:endnote>
  <w:endnote w:type="continuationSeparator" w:id="0">
    <w:p w:rsidR="009A44B9" w:rsidRDefault="009A44B9" w:rsidP="00A67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4B9" w:rsidRDefault="009A44B9" w:rsidP="00A672FA">
      <w:r>
        <w:separator/>
      </w:r>
    </w:p>
  </w:footnote>
  <w:footnote w:type="continuationSeparator" w:id="0">
    <w:p w:rsidR="009A44B9" w:rsidRDefault="009A44B9" w:rsidP="00A672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72FA"/>
    <w:rsid w:val="000605F1"/>
    <w:rsid w:val="00087364"/>
    <w:rsid w:val="000D3AA6"/>
    <w:rsid w:val="000F4C33"/>
    <w:rsid w:val="0010483A"/>
    <w:rsid w:val="00127674"/>
    <w:rsid w:val="001540E2"/>
    <w:rsid w:val="001D596A"/>
    <w:rsid w:val="001E0710"/>
    <w:rsid w:val="00202278"/>
    <w:rsid w:val="00235F6A"/>
    <w:rsid w:val="0025648E"/>
    <w:rsid w:val="0025761A"/>
    <w:rsid w:val="002C4ED6"/>
    <w:rsid w:val="002D08A5"/>
    <w:rsid w:val="002E1C4C"/>
    <w:rsid w:val="00311111"/>
    <w:rsid w:val="00364D18"/>
    <w:rsid w:val="003B31B4"/>
    <w:rsid w:val="003C32FD"/>
    <w:rsid w:val="003C3783"/>
    <w:rsid w:val="003D3D19"/>
    <w:rsid w:val="004132B1"/>
    <w:rsid w:val="00420AE3"/>
    <w:rsid w:val="00441767"/>
    <w:rsid w:val="004E2B65"/>
    <w:rsid w:val="004F230F"/>
    <w:rsid w:val="00510DE7"/>
    <w:rsid w:val="00533079"/>
    <w:rsid w:val="005B390C"/>
    <w:rsid w:val="005D62F2"/>
    <w:rsid w:val="00617C75"/>
    <w:rsid w:val="0064110C"/>
    <w:rsid w:val="00665D94"/>
    <w:rsid w:val="006911DE"/>
    <w:rsid w:val="006D2320"/>
    <w:rsid w:val="006F3988"/>
    <w:rsid w:val="00732C02"/>
    <w:rsid w:val="00761723"/>
    <w:rsid w:val="007813AB"/>
    <w:rsid w:val="0078431F"/>
    <w:rsid w:val="0081015C"/>
    <w:rsid w:val="008331EA"/>
    <w:rsid w:val="00833D08"/>
    <w:rsid w:val="00893259"/>
    <w:rsid w:val="008A6255"/>
    <w:rsid w:val="0093524A"/>
    <w:rsid w:val="009679AE"/>
    <w:rsid w:val="009A44B9"/>
    <w:rsid w:val="00A65859"/>
    <w:rsid w:val="00A672FA"/>
    <w:rsid w:val="00A8030F"/>
    <w:rsid w:val="00AA7601"/>
    <w:rsid w:val="00AF3F15"/>
    <w:rsid w:val="00B0173F"/>
    <w:rsid w:val="00B97507"/>
    <w:rsid w:val="00BB0AE6"/>
    <w:rsid w:val="00BE4950"/>
    <w:rsid w:val="00BF21B1"/>
    <w:rsid w:val="00C0055E"/>
    <w:rsid w:val="00C736F8"/>
    <w:rsid w:val="00D06802"/>
    <w:rsid w:val="00DE0C44"/>
    <w:rsid w:val="00DE5EAE"/>
    <w:rsid w:val="00E50A47"/>
    <w:rsid w:val="00E61533"/>
    <w:rsid w:val="00EF334F"/>
    <w:rsid w:val="00F21F50"/>
    <w:rsid w:val="00FA5E97"/>
    <w:rsid w:val="00FB447E"/>
    <w:rsid w:val="00FC5D92"/>
    <w:rsid w:val="00FD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30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A6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A672F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A67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A672F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4410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sunquan03</dc:creator>
  <cp:keywords/>
  <dc:description/>
  <cp:lastModifiedBy>sunquan03</cp:lastModifiedBy>
  <cp:revision>78</cp:revision>
  <dcterms:created xsi:type="dcterms:W3CDTF">2014-07-17T09:43:00Z</dcterms:created>
  <dcterms:modified xsi:type="dcterms:W3CDTF">2014-07-24T07:18:00Z</dcterms:modified>
</cp:coreProperties>
</file>